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E61" w:rsidRDefault="001E7E61" w:rsidP="001E7E61">
      <w:pPr>
        <w:pStyle w:val="Kop1"/>
      </w:pPr>
      <w:r>
        <w:t>Doel van deze opgave</w:t>
      </w:r>
    </w:p>
    <w:p w:rsidR="002265A0" w:rsidRPr="00C21216" w:rsidRDefault="002265A0" w:rsidP="002265A0">
      <w:r w:rsidRPr="00C21216">
        <w:t xml:space="preserve">Na het uitvoeren van deze opgave ben je in staat om die bij een gegeven programmaontwerp weergegeven in een </w:t>
      </w:r>
      <w:r>
        <w:t>stroom</w:t>
      </w:r>
      <w:r w:rsidRPr="00C21216">
        <w:t xml:space="preserve">diagram de juiste programmabesturing toe te passen, en deze tevens te programmeren in </w:t>
      </w:r>
      <w:r>
        <w:t>Java</w:t>
      </w:r>
      <w:r w:rsidRPr="00C21216">
        <w:t>.</w:t>
      </w:r>
    </w:p>
    <w:p w:rsidR="002265A0" w:rsidRPr="00C21216" w:rsidRDefault="002265A0" w:rsidP="002265A0">
      <w:pPr>
        <w:pStyle w:val="Kop1"/>
      </w:pPr>
      <w:r w:rsidRPr="00C21216">
        <w:t>Situatiebeschrijving</w:t>
      </w:r>
    </w:p>
    <w:p w:rsidR="002265A0" w:rsidRDefault="002265A0" w:rsidP="002265A0">
      <w:r>
        <w:t>Voor het vastleggen van gegevens wordt gebruik gemaakt</w:t>
      </w:r>
      <w:r w:rsidRPr="00C21216">
        <w:t xml:space="preserve"> van twee arrays</w:t>
      </w:r>
      <w:r>
        <w:t>,</w:t>
      </w:r>
      <w:r w:rsidRPr="00C21216">
        <w:t xml:space="preserve"> </w:t>
      </w:r>
      <w:r w:rsidRPr="00C21216">
        <w:rPr>
          <w:i/>
        </w:rPr>
        <w:t>geb</w:t>
      </w:r>
      <w:r w:rsidR="00EA2E3D">
        <w:rPr>
          <w:i/>
        </w:rPr>
        <w:t>oorte</w:t>
      </w:r>
      <w:r w:rsidRPr="00C21216">
        <w:rPr>
          <w:i/>
        </w:rPr>
        <w:t>jaar</w:t>
      </w:r>
      <w:r w:rsidRPr="00C21216">
        <w:t xml:space="preserve"> en </w:t>
      </w:r>
      <w:r w:rsidR="00FA3DAD">
        <w:rPr>
          <w:i/>
        </w:rPr>
        <w:t>geslacht</w:t>
      </w:r>
      <w:r w:rsidRPr="00C21216">
        <w:t>.</w:t>
      </w:r>
    </w:p>
    <w:p w:rsidR="002265A0" w:rsidRDefault="002265A0" w:rsidP="002265A0">
      <w:pPr>
        <w:rPr>
          <w:noProof/>
          <w:lang w:eastAsia="nl-NL"/>
        </w:rPr>
      </w:pPr>
    </w:p>
    <w:p w:rsidR="00D66D7D" w:rsidRDefault="00D66D7D" w:rsidP="002265A0">
      <w:r>
        <w:rPr>
          <w:noProof/>
          <w:lang w:eastAsia="nl-NL"/>
        </w:rPr>
        <w:lastRenderedPageBreak/>
        <w:drawing>
          <wp:inline distT="0" distB="0" distL="0" distR="0">
            <wp:extent cx="5760720" cy="8224520"/>
            <wp:effectExtent l="19050" t="0" r="0" b="0"/>
            <wp:docPr id="1" name="Afbeelding 0" descr="TAKT1E 2.15 Opgave Programma ontwerp bestu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KT1E 2.15 Opgave Programma ontwerp besturing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2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7D" w:rsidRDefault="00D66D7D">
      <w:pPr>
        <w:spacing w:after="200" w:line="276" w:lineRule="auto"/>
      </w:pPr>
      <w:r>
        <w:br w:type="page"/>
      </w:r>
    </w:p>
    <w:p w:rsidR="002265A0" w:rsidRPr="00C21216" w:rsidRDefault="002265A0" w:rsidP="002265A0"/>
    <w:p w:rsidR="002265A0" w:rsidRDefault="002265A0" w:rsidP="002265A0"/>
    <w:p w:rsidR="002265A0" w:rsidRPr="00C21216" w:rsidRDefault="002265A0" w:rsidP="002265A0">
      <w:r w:rsidRPr="00C21216">
        <w:t xml:space="preserve">De opgave is: </w:t>
      </w:r>
    </w:p>
    <w:p w:rsidR="002265A0" w:rsidRPr="00C21216" w:rsidRDefault="002265A0" w:rsidP="002265A0">
      <w:pPr>
        <w:numPr>
          <w:ilvl w:val="0"/>
          <w:numId w:val="3"/>
        </w:numPr>
        <w:spacing w:line="240" w:lineRule="atLeast"/>
      </w:pPr>
      <w:r w:rsidRPr="00C21216">
        <w:t xml:space="preserve">Pas het </w:t>
      </w:r>
      <w:r>
        <w:t>stroom</w:t>
      </w:r>
      <w:r w:rsidR="00403858">
        <w:t>diagram</w:t>
      </w:r>
      <w:r>
        <w:t xml:space="preserve"> </w:t>
      </w:r>
      <w:r w:rsidRPr="00C21216">
        <w:t xml:space="preserve"> zodanig aan dat </w:t>
      </w:r>
    </w:p>
    <w:p w:rsidR="002265A0" w:rsidRPr="00C21216" w:rsidRDefault="002265A0" w:rsidP="002265A0">
      <w:pPr>
        <w:numPr>
          <w:ilvl w:val="1"/>
          <w:numId w:val="3"/>
        </w:numPr>
        <w:spacing w:line="240" w:lineRule="atLeast"/>
      </w:pPr>
      <w:r w:rsidRPr="00C21216">
        <w:t xml:space="preserve">voor </w:t>
      </w:r>
      <w:r w:rsidR="00FA3DAD">
        <w:rPr>
          <w:b/>
          <w:i/>
        </w:rPr>
        <w:t>geslacht</w:t>
      </w:r>
      <w:r w:rsidRPr="00C21216">
        <w:t xml:space="preserve"> de waarden M, m, V en v correct verwerkt worden;</w:t>
      </w:r>
    </w:p>
    <w:p w:rsidR="002265A0" w:rsidRPr="00C21216" w:rsidRDefault="002265A0" w:rsidP="002265A0">
      <w:pPr>
        <w:numPr>
          <w:ilvl w:val="1"/>
          <w:numId w:val="3"/>
        </w:numPr>
        <w:spacing w:line="240" w:lineRule="atLeast"/>
      </w:pPr>
      <w:r w:rsidRPr="00C21216">
        <w:t xml:space="preserve">als </w:t>
      </w:r>
      <w:r w:rsidR="00FA3DAD">
        <w:rPr>
          <w:b/>
          <w:i/>
        </w:rPr>
        <w:t>geslacht</w:t>
      </w:r>
      <w:r w:rsidRPr="00C21216">
        <w:t xml:space="preserve"> niet aan bovenvermelde waarden voldoet</w:t>
      </w:r>
      <w:r>
        <w:t>,</w:t>
      </w:r>
      <w:r w:rsidRPr="00C21216">
        <w:t xml:space="preserve"> er </w:t>
      </w:r>
      <w:r>
        <w:t>een foutmelding getoond</w:t>
      </w:r>
      <w:r w:rsidRPr="00C21216">
        <w:t>;</w:t>
      </w:r>
    </w:p>
    <w:p w:rsidR="002265A0" w:rsidRPr="00C21216" w:rsidRDefault="002265A0" w:rsidP="002265A0">
      <w:pPr>
        <w:numPr>
          <w:ilvl w:val="1"/>
          <w:numId w:val="3"/>
        </w:numPr>
        <w:spacing w:line="240" w:lineRule="atLeast"/>
      </w:pPr>
      <w:r w:rsidRPr="00C21216">
        <w:t xml:space="preserve">naast het per regel schrijven van de totaal aantallen per geboortejaar </w:t>
      </w:r>
      <w:r>
        <w:t xml:space="preserve">van </w:t>
      </w:r>
      <w:r w:rsidRPr="00C21216">
        <w:t>mannen en vrouwen, moet er ook een regel met het totaal aantal personen, totaal aantal mannen en totaal aantal vrouwen worden afgebeeld.</w:t>
      </w:r>
    </w:p>
    <w:p w:rsidR="002265A0" w:rsidRPr="0048481A" w:rsidRDefault="002265A0" w:rsidP="002265A0">
      <w:pPr>
        <w:numPr>
          <w:ilvl w:val="0"/>
          <w:numId w:val="3"/>
        </w:numPr>
        <w:spacing w:line="240" w:lineRule="atLeast"/>
        <w:rPr>
          <w:lang w:val="nl"/>
        </w:rPr>
      </w:pPr>
      <w:r w:rsidRPr="0048481A">
        <w:t xml:space="preserve">Als het </w:t>
      </w:r>
      <w:r>
        <w:t>diagram</w:t>
      </w:r>
      <w:r w:rsidRPr="0048481A">
        <w:t xml:space="preserve"> gereed is, </w:t>
      </w:r>
      <w:r>
        <w:t>l</w:t>
      </w:r>
      <w:r w:rsidRPr="0048481A">
        <w:t xml:space="preserve">aat het </w:t>
      </w:r>
      <w:r>
        <w:t>dan</w:t>
      </w:r>
      <w:r w:rsidRPr="0048481A">
        <w:t xml:space="preserve"> eerst door de docent goedkeuren voordat je met het programmeren </w:t>
      </w:r>
      <w:r>
        <w:t>begint</w:t>
      </w:r>
      <w:r w:rsidRPr="0048481A">
        <w:t>.</w:t>
      </w:r>
    </w:p>
    <w:p w:rsidR="002265A0" w:rsidRPr="0048481A" w:rsidRDefault="002265A0" w:rsidP="002265A0">
      <w:pPr>
        <w:rPr>
          <w:lang w:val="nl"/>
        </w:rPr>
      </w:pPr>
    </w:p>
    <w:p w:rsidR="002265A0" w:rsidRPr="00C21216" w:rsidRDefault="002265A0" w:rsidP="002265A0">
      <w:pPr>
        <w:spacing w:after="240"/>
        <w:rPr>
          <w:lang w:val="nl"/>
        </w:rPr>
      </w:pPr>
      <w:r w:rsidRPr="00C21216">
        <w:rPr>
          <w:lang w:val="nl"/>
        </w:rPr>
        <w:t xml:space="preserve">Onderstaande tabel vermeld welke gegevens de arrays </w:t>
      </w:r>
      <w:r w:rsidRPr="00C21216">
        <w:rPr>
          <w:i/>
          <w:lang w:val="nl"/>
        </w:rPr>
        <w:t>geb</w:t>
      </w:r>
      <w:r w:rsidR="00EA2E3D">
        <w:rPr>
          <w:i/>
          <w:lang w:val="nl"/>
        </w:rPr>
        <w:t>oorte</w:t>
      </w:r>
      <w:r w:rsidRPr="00C21216">
        <w:rPr>
          <w:i/>
          <w:lang w:val="nl"/>
        </w:rPr>
        <w:t>jaar</w:t>
      </w:r>
      <w:r w:rsidRPr="00C21216">
        <w:rPr>
          <w:lang w:val="nl"/>
        </w:rPr>
        <w:t xml:space="preserve"> en </w:t>
      </w:r>
      <w:r w:rsidR="00FA3DAD">
        <w:rPr>
          <w:i/>
          <w:lang w:val="nl"/>
        </w:rPr>
        <w:t>geslacht</w:t>
      </w:r>
      <w:r w:rsidRPr="00C21216">
        <w:rPr>
          <w:lang w:val="nl"/>
        </w:rPr>
        <w:t xml:space="preserve"> moeten bevatten.</w:t>
      </w:r>
    </w:p>
    <w:tbl>
      <w:tblPr>
        <w:tblW w:w="0" w:type="auto"/>
        <w:tblInd w:w="20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/>
      </w:tblPr>
      <w:tblGrid>
        <w:gridCol w:w="1440"/>
        <w:gridCol w:w="1440"/>
      </w:tblGrid>
      <w:tr w:rsidR="00F8663A" w:rsidRPr="00C21216" w:rsidTr="00CB5A27">
        <w:trPr>
          <w:tblHeader/>
        </w:trPr>
        <w:tc>
          <w:tcPr>
            <w:tcW w:w="1440" w:type="dxa"/>
          </w:tcPr>
          <w:p w:rsidR="00F8663A" w:rsidRPr="00C21216" w:rsidRDefault="00F8663A" w:rsidP="00EA2E3D">
            <w:pPr>
              <w:jc w:val="center"/>
              <w:rPr>
                <w:b/>
                <w:lang w:val="nl"/>
              </w:rPr>
            </w:pPr>
            <w:r w:rsidRPr="00C21216">
              <w:rPr>
                <w:b/>
                <w:lang w:val="nl"/>
              </w:rPr>
              <w:t>geb</w:t>
            </w:r>
            <w:r>
              <w:rPr>
                <w:b/>
                <w:lang w:val="nl"/>
              </w:rPr>
              <w:t>oorte</w:t>
            </w:r>
            <w:r w:rsidRPr="00C21216">
              <w:rPr>
                <w:b/>
                <w:lang w:val="nl"/>
              </w:rPr>
              <w:t>jaar</w:t>
            </w:r>
          </w:p>
        </w:tc>
        <w:tc>
          <w:tcPr>
            <w:tcW w:w="1440" w:type="dxa"/>
          </w:tcPr>
          <w:p w:rsidR="00F8663A" w:rsidRPr="00C21216" w:rsidRDefault="00F8663A" w:rsidP="00CB5A27">
            <w:pPr>
              <w:jc w:val="center"/>
              <w:rPr>
                <w:b/>
                <w:lang w:val="nl"/>
              </w:rPr>
            </w:pPr>
            <w:r>
              <w:rPr>
                <w:b/>
                <w:lang w:val="nl"/>
              </w:rPr>
              <w:t>geslacht</w:t>
            </w:r>
          </w:p>
        </w:tc>
      </w:tr>
      <w:tr w:rsidR="00F8663A" w:rsidRPr="00C21216" w:rsidTr="00CB5A27">
        <w:tc>
          <w:tcPr>
            <w:tcW w:w="1440" w:type="dxa"/>
          </w:tcPr>
          <w:p w:rsidR="00F8663A" w:rsidRPr="00C21216" w:rsidRDefault="00F8663A" w:rsidP="00CB5A27">
            <w:pPr>
              <w:jc w:val="center"/>
              <w:rPr>
                <w:lang w:val="nl"/>
              </w:rPr>
            </w:pPr>
            <w:r w:rsidRPr="00C21216">
              <w:rPr>
                <w:lang w:val="nl"/>
              </w:rPr>
              <w:t>1954</w:t>
            </w:r>
          </w:p>
        </w:tc>
        <w:tc>
          <w:tcPr>
            <w:tcW w:w="1440" w:type="dxa"/>
          </w:tcPr>
          <w:p w:rsidR="00F8663A" w:rsidRPr="00C21216" w:rsidRDefault="00F8663A" w:rsidP="00CB5A27">
            <w:pPr>
              <w:jc w:val="center"/>
              <w:rPr>
                <w:lang w:val="nl"/>
              </w:rPr>
            </w:pPr>
            <w:r w:rsidRPr="00C21216">
              <w:rPr>
                <w:lang w:val="nl"/>
              </w:rPr>
              <w:t>V</w:t>
            </w:r>
          </w:p>
        </w:tc>
      </w:tr>
      <w:tr w:rsidR="00F8663A" w:rsidRPr="00C21216" w:rsidTr="00CB5A27">
        <w:trPr>
          <w:trHeight w:val="65"/>
        </w:trPr>
        <w:tc>
          <w:tcPr>
            <w:tcW w:w="1440" w:type="dxa"/>
          </w:tcPr>
          <w:p w:rsidR="00F8663A" w:rsidRPr="00C21216" w:rsidRDefault="00F8663A" w:rsidP="00CB5A27">
            <w:pPr>
              <w:jc w:val="center"/>
              <w:rPr>
                <w:lang w:val="nl"/>
              </w:rPr>
            </w:pPr>
            <w:r w:rsidRPr="00C21216">
              <w:rPr>
                <w:lang w:val="nl"/>
              </w:rPr>
              <w:t>1958</w:t>
            </w:r>
          </w:p>
        </w:tc>
        <w:tc>
          <w:tcPr>
            <w:tcW w:w="1440" w:type="dxa"/>
          </w:tcPr>
          <w:p w:rsidR="00F8663A" w:rsidRPr="00C21216" w:rsidRDefault="00F8663A" w:rsidP="00CB5A27">
            <w:pPr>
              <w:jc w:val="center"/>
              <w:rPr>
                <w:lang w:val="nl"/>
              </w:rPr>
            </w:pPr>
            <w:r w:rsidRPr="00C21216">
              <w:rPr>
                <w:lang w:val="nl"/>
              </w:rPr>
              <w:t>M</w:t>
            </w:r>
          </w:p>
        </w:tc>
      </w:tr>
      <w:tr w:rsidR="00F8663A" w:rsidRPr="00C21216" w:rsidTr="00CB5A27">
        <w:tc>
          <w:tcPr>
            <w:tcW w:w="1440" w:type="dxa"/>
          </w:tcPr>
          <w:p w:rsidR="00F8663A" w:rsidRPr="00C21216" w:rsidRDefault="00F8663A" w:rsidP="00CB5A27">
            <w:pPr>
              <w:jc w:val="center"/>
              <w:rPr>
                <w:lang w:val="nl"/>
              </w:rPr>
            </w:pPr>
            <w:r w:rsidRPr="00C21216">
              <w:rPr>
                <w:lang w:val="nl"/>
              </w:rPr>
              <w:t>1958</w:t>
            </w:r>
          </w:p>
        </w:tc>
        <w:tc>
          <w:tcPr>
            <w:tcW w:w="1440" w:type="dxa"/>
          </w:tcPr>
          <w:p w:rsidR="00F8663A" w:rsidRPr="00C21216" w:rsidRDefault="00F8663A" w:rsidP="00CB5A27">
            <w:pPr>
              <w:jc w:val="center"/>
              <w:rPr>
                <w:lang w:val="nl"/>
              </w:rPr>
            </w:pPr>
            <w:r w:rsidRPr="00C21216">
              <w:rPr>
                <w:lang w:val="nl"/>
              </w:rPr>
              <w:t>V</w:t>
            </w:r>
          </w:p>
        </w:tc>
      </w:tr>
      <w:tr w:rsidR="00F8663A" w:rsidRPr="00C21216" w:rsidTr="00CB5A27">
        <w:tc>
          <w:tcPr>
            <w:tcW w:w="1440" w:type="dxa"/>
          </w:tcPr>
          <w:p w:rsidR="00F8663A" w:rsidRPr="00C21216" w:rsidRDefault="00F8663A" w:rsidP="00CB5A27">
            <w:pPr>
              <w:jc w:val="center"/>
              <w:rPr>
                <w:lang w:val="nl"/>
              </w:rPr>
            </w:pPr>
            <w:r w:rsidRPr="00C21216">
              <w:rPr>
                <w:lang w:val="nl"/>
              </w:rPr>
              <w:t>1963</w:t>
            </w:r>
          </w:p>
        </w:tc>
        <w:tc>
          <w:tcPr>
            <w:tcW w:w="1440" w:type="dxa"/>
          </w:tcPr>
          <w:p w:rsidR="00F8663A" w:rsidRPr="00C21216" w:rsidRDefault="00F8663A" w:rsidP="00CB5A27">
            <w:pPr>
              <w:jc w:val="center"/>
              <w:rPr>
                <w:lang w:val="nl"/>
              </w:rPr>
            </w:pPr>
            <w:r w:rsidRPr="00C21216">
              <w:rPr>
                <w:lang w:val="nl"/>
              </w:rPr>
              <w:t>m</w:t>
            </w:r>
          </w:p>
        </w:tc>
      </w:tr>
      <w:tr w:rsidR="00F8663A" w:rsidRPr="00C21216" w:rsidTr="00CB5A27">
        <w:tc>
          <w:tcPr>
            <w:tcW w:w="1440" w:type="dxa"/>
          </w:tcPr>
          <w:p w:rsidR="00F8663A" w:rsidRPr="00C21216" w:rsidRDefault="00F8663A" w:rsidP="00CB5A27">
            <w:pPr>
              <w:jc w:val="center"/>
              <w:rPr>
                <w:lang w:val="nl"/>
              </w:rPr>
            </w:pPr>
            <w:r w:rsidRPr="00C21216">
              <w:rPr>
                <w:lang w:val="nl"/>
              </w:rPr>
              <w:t>1963</w:t>
            </w:r>
          </w:p>
        </w:tc>
        <w:tc>
          <w:tcPr>
            <w:tcW w:w="1440" w:type="dxa"/>
          </w:tcPr>
          <w:p w:rsidR="00F8663A" w:rsidRPr="00C21216" w:rsidRDefault="00F8663A" w:rsidP="00CB5A27">
            <w:pPr>
              <w:jc w:val="center"/>
              <w:rPr>
                <w:lang w:val="nl"/>
              </w:rPr>
            </w:pPr>
            <w:r w:rsidRPr="00C21216">
              <w:rPr>
                <w:lang w:val="nl"/>
              </w:rPr>
              <w:t>v</w:t>
            </w:r>
          </w:p>
        </w:tc>
      </w:tr>
      <w:tr w:rsidR="00F8663A" w:rsidRPr="00C21216" w:rsidTr="00CB5A27">
        <w:tc>
          <w:tcPr>
            <w:tcW w:w="1440" w:type="dxa"/>
          </w:tcPr>
          <w:p w:rsidR="00F8663A" w:rsidRPr="00C21216" w:rsidRDefault="00F8663A" w:rsidP="00CB5A27">
            <w:pPr>
              <w:jc w:val="center"/>
              <w:rPr>
                <w:lang w:val="nl"/>
              </w:rPr>
            </w:pPr>
            <w:r w:rsidRPr="00C21216">
              <w:rPr>
                <w:lang w:val="nl"/>
              </w:rPr>
              <w:t>1963</w:t>
            </w:r>
          </w:p>
        </w:tc>
        <w:tc>
          <w:tcPr>
            <w:tcW w:w="1440" w:type="dxa"/>
          </w:tcPr>
          <w:p w:rsidR="00F8663A" w:rsidRPr="00C21216" w:rsidRDefault="00F8663A" w:rsidP="00CB5A27">
            <w:pPr>
              <w:jc w:val="center"/>
              <w:rPr>
                <w:lang w:val="nl"/>
              </w:rPr>
            </w:pPr>
            <w:r w:rsidRPr="00C21216">
              <w:rPr>
                <w:lang w:val="nl"/>
              </w:rPr>
              <w:t>V</w:t>
            </w:r>
          </w:p>
        </w:tc>
      </w:tr>
      <w:tr w:rsidR="00F8663A" w:rsidRPr="00C21216" w:rsidTr="00CB5A27">
        <w:tc>
          <w:tcPr>
            <w:tcW w:w="1440" w:type="dxa"/>
          </w:tcPr>
          <w:p w:rsidR="00F8663A" w:rsidRPr="00C21216" w:rsidRDefault="00F8663A" w:rsidP="00CB5A27">
            <w:pPr>
              <w:jc w:val="center"/>
              <w:rPr>
                <w:lang w:val="nl"/>
              </w:rPr>
            </w:pPr>
            <w:r w:rsidRPr="00C21216">
              <w:rPr>
                <w:lang w:val="nl"/>
              </w:rPr>
              <w:t>1964</w:t>
            </w:r>
          </w:p>
        </w:tc>
        <w:tc>
          <w:tcPr>
            <w:tcW w:w="1440" w:type="dxa"/>
          </w:tcPr>
          <w:p w:rsidR="00F8663A" w:rsidRPr="00C21216" w:rsidRDefault="00F8663A" w:rsidP="00CB5A27">
            <w:pPr>
              <w:jc w:val="center"/>
              <w:rPr>
                <w:lang w:val="nl"/>
              </w:rPr>
            </w:pPr>
            <w:r w:rsidRPr="00C21216">
              <w:rPr>
                <w:lang w:val="nl"/>
              </w:rPr>
              <w:t>?</w:t>
            </w:r>
          </w:p>
        </w:tc>
      </w:tr>
      <w:tr w:rsidR="00F8663A" w:rsidRPr="00C21216" w:rsidTr="00CB5A27">
        <w:tc>
          <w:tcPr>
            <w:tcW w:w="1440" w:type="dxa"/>
          </w:tcPr>
          <w:p w:rsidR="00F8663A" w:rsidRPr="00C21216" w:rsidRDefault="00F8663A" w:rsidP="00CB5A27">
            <w:pPr>
              <w:jc w:val="center"/>
              <w:rPr>
                <w:lang w:val="nl"/>
              </w:rPr>
            </w:pPr>
            <w:r w:rsidRPr="00C21216">
              <w:rPr>
                <w:lang w:val="nl"/>
              </w:rPr>
              <w:t>1970</w:t>
            </w:r>
          </w:p>
        </w:tc>
        <w:tc>
          <w:tcPr>
            <w:tcW w:w="1440" w:type="dxa"/>
          </w:tcPr>
          <w:p w:rsidR="00F8663A" w:rsidRPr="00C21216" w:rsidRDefault="00F8663A" w:rsidP="00CB5A27">
            <w:pPr>
              <w:jc w:val="center"/>
              <w:rPr>
                <w:lang w:val="nl"/>
              </w:rPr>
            </w:pPr>
            <w:r w:rsidRPr="00C21216">
              <w:rPr>
                <w:lang w:val="nl"/>
              </w:rPr>
              <w:t>v</w:t>
            </w:r>
          </w:p>
        </w:tc>
      </w:tr>
      <w:tr w:rsidR="00F8663A" w:rsidRPr="00C21216" w:rsidTr="00CB5A27">
        <w:tc>
          <w:tcPr>
            <w:tcW w:w="1440" w:type="dxa"/>
          </w:tcPr>
          <w:p w:rsidR="00F8663A" w:rsidRPr="00C21216" w:rsidRDefault="00F8663A" w:rsidP="00CB5A27">
            <w:pPr>
              <w:jc w:val="center"/>
              <w:rPr>
                <w:lang w:val="nl"/>
              </w:rPr>
            </w:pPr>
            <w:r w:rsidRPr="00C21216">
              <w:rPr>
                <w:lang w:val="nl"/>
              </w:rPr>
              <w:t>1970</w:t>
            </w:r>
          </w:p>
        </w:tc>
        <w:tc>
          <w:tcPr>
            <w:tcW w:w="1440" w:type="dxa"/>
          </w:tcPr>
          <w:p w:rsidR="00F8663A" w:rsidRPr="00C21216" w:rsidRDefault="00F8663A" w:rsidP="00CB5A27">
            <w:pPr>
              <w:jc w:val="center"/>
              <w:rPr>
                <w:lang w:val="nl"/>
              </w:rPr>
            </w:pPr>
            <w:r w:rsidRPr="00C21216">
              <w:rPr>
                <w:lang w:val="nl"/>
              </w:rPr>
              <w:t>v</w:t>
            </w:r>
          </w:p>
        </w:tc>
      </w:tr>
      <w:tr w:rsidR="00F8663A" w:rsidRPr="00C21216" w:rsidTr="00CB5A27">
        <w:tc>
          <w:tcPr>
            <w:tcW w:w="1440" w:type="dxa"/>
          </w:tcPr>
          <w:p w:rsidR="00F8663A" w:rsidRPr="00C21216" w:rsidRDefault="00F8663A" w:rsidP="00CB5A27">
            <w:pPr>
              <w:jc w:val="center"/>
              <w:rPr>
                <w:lang w:val="nl"/>
              </w:rPr>
            </w:pPr>
            <w:r w:rsidRPr="00C21216">
              <w:rPr>
                <w:lang w:val="nl"/>
              </w:rPr>
              <w:t>1970</w:t>
            </w:r>
          </w:p>
        </w:tc>
        <w:tc>
          <w:tcPr>
            <w:tcW w:w="1440" w:type="dxa"/>
          </w:tcPr>
          <w:p w:rsidR="00F8663A" w:rsidRPr="00C21216" w:rsidRDefault="00F8663A" w:rsidP="00CB5A27">
            <w:pPr>
              <w:jc w:val="center"/>
              <w:rPr>
                <w:lang w:val="nl"/>
              </w:rPr>
            </w:pPr>
            <w:r w:rsidRPr="00C21216">
              <w:rPr>
                <w:lang w:val="nl"/>
              </w:rPr>
              <w:t>m</w:t>
            </w:r>
          </w:p>
        </w:tc>
      </w:tr>
    </w:tbl>
    <w:p w:rsidR="002265A0" w:rsidRPr="00C21216" w:rsidRDefault="002265A0" w:rsidP="002265A0"/>
    <w:p w:rsidR="001E7E61" w:rsidRDefault="001E7E61" w:rsidP="001E7E61"/>
    <w:sectPr w:rsidR="001E7E61" w:rsidSect="004125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5966" w:rsidRDefault="009A5966" w:rsidP="00F0517A">
      <w:r>
        <w:separator/>
      </w:r>
    </w:p>
  </w:endnote>
  <w:endnote w:type="continuationSeparator" w:id="0">
    <w:p w:rsidR="009A5966" w:rsidRDefault="009A5966" w:rsidP="00F051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858" w:rsidRDefault="00403858">
    <w:pPr>
      <w:pStyle w:val="Voetteks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raster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606"/>
      <w:gridCol w:w="4606"/>
    </w:tblGrid>
    <w:tr w:rsidR="00F0517A" w:rsidTr="00F0517A">
      <w:tc>
        <w:tcPr>
          <w:tcW w:w="4606" w:type="dxa"/>
        </w:tcPr>
        <w:p w:rsidR="00F0517A" w:rsidRDefault="00F0517A">
          <w:pPr>
            <w:pStyle w:val="Voettekst"/>
          </w:pPr>
          <w:r>
            <w:t>Versie 1.0 (01-03-2016)</w:t>
          </w:r>
        </w:p>
      </w:tc>
      <w:tc>
        <w:tcPr>
          <w:tcW w:w="4606" w:type="dxa"/>
        </w:tcPr>
        <w:p w:rsidR="00F0517A" w:rsidRDefault="00F0517A" w:rsidP="00F0517A">
          <w:pPr>
            <w:pStyle w:val="Voettekst"/>
            <w:jc w:val="right"/>
          </w:pPr>
          <w:r>
            <w:t xml:space="preserve">Pagina </w:t>
          </w:r>
          <w:fldSimple w:instr=" PAGE   \* MERGEFORMAT ">
            <w:r w:rsidR="00F8663A">
              <w:rPr>
                <w:noProof/>
              </w:rPr>
              <w:t>3</w:t>
            </w:r>
          </w:fldSimple>
          <w:r>
            <w:t xml:space="preserve"> van </w:t>
          </w:r>
          <w:fldSimple w:instr=" NUMPAGES   \* MERGEFORMAT ">
            <w:r w:rsidR="00F8663A">
              <w:rPr>
                <w:noProof/>
              </w:rPr>
              <w:t>3</w:t>
            </w:r>
          </w:fldSimple>
        </w:p>
      </w:tc>
    </w:tr>
  </w:tbl>
  <w:p w:rsidR="00F0517A" w:rsidRDefault="00F0517A">
    <w:pPr>
      <w:pStyle w:val="Voetteks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858" w:rsidRDefault="00403858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5966" w:rsidRDefault="009A5966" w:rsidP="00F0517A">
      <w:r>
        <w:separator/>
      </w:r>
    </w:p>
  </w:footnote>
  <w:footnote w:type="continuationSeparator" w:id="0">
    <w:p w:rsidR="009A5966" w:rsidRDefault="009A5966" w:rsidP="00F051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858" w:rsidRDefault="00403858">
    <w:pPr>
      <w:pStyle w:val="Kopteks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518"/>
      <w:gridCol w:w="6770"/>
    </w:tblGrid>
    <w:tr w:rsidR="003C7135" w:rsidTr="002265A0">
      <w:tc>
        <w:tcPr>
          <w:tcW w:w="2518" w:type="dxa"/>
        </w:tcPr>
        <w:p w:rsidR="003C7135" w:rsidRDefault="003C7135" w:rsidP="003C7135">
          <w:pPr>
            <w:pStyle w:val="Koptekst"/>
          </w:pPr>
          <w:r>
            <w:t xml:space="preserve">TAKT1E Java </w:t>
          </w:r>
        </w:p>
      </w:tc>
      <w:tc>
        <w:tcPr>
          <w:tcW w:w="6770" w:type="dxa"/>
        </w:tcPr>
        <w:p w:rsidR="003C7135" w:rsidRDefault="002265A0" w:rsidP="003C7135">
          <w:pPr>
            <w:pStyle w:val="Koptekst"/>
            <w:jc w:val="right"/>
          </w:pPr>
          <w:r w:rsidRPr="002265A0">
            <w:t>TAKT1E 2.15 Opgave Programma ontwerp besturing</w:t>
          </w:r>
        </w:p>
      </w:tc>
    </w:tr>
  </w:tbl>
  <w:p w:rsidR="00F0517A" w:rsidRDefault="00F0517A">
    <w:pPr>
      <w:pStyle w:val="Kopteks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858" w:rsidRDefault="00403858">
    <w:pPr>
      <w:pStyle w:val="Kopteks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92673"/>
    <w:multiLevelType w:val="hybridMultilevel"/>
    <w:tmpl w:val="5D5AD3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20F29"/>
    <w:multiLevelType w:val="hybridMultilevel"/>
    <w:tmpl w:val="A434E4C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B362720"/>
    <w:multiLevelType w:val="multilevel"/>
    <w:tmpl w:val="3E6E556E"/>
    <w:lvl w:ilvl="0">
      <w:start w:val="1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lowerLetter"/>
      <w:lvlText w:val="%2)"/>
      <w:legacy w:legacy="1" w:legacySpace="0" w:legacyIndent="720"/>
      <w:lvlJc w:val="left"/>
      <w:pPr>
        <w:ind w:left="1440" w:hanging="720"/>
      </w:pPr>
    </w:lvl>
    <w:lvl w:ilvl="2">
      <w:start w:val="1"/>
      <w:numFmt w:val="lowerRoman"/>
      <w:lvlText w:val="%3)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BB28B0"/>
    <w:rsid w:val="000C6357"/>
    <w:rsid w:val="00122902"/>
    <w:rsid w:val="001459CF"/>
    <w:rsid w:val="001B25E6"/>
    <w:rsid w:val="001E7E61"/>
    <w:rsid w:val="00202753"/>
    <w:rsid w:val="00210514"/>
    <w:rsid w:val="002265A0"/>
    <w:rsid w:val="002545CF"/>
    <w:rsid w:val="002C2CFF"/>
    <w:rsid w:val="0034559B"/>
    <w:rsid w:val="00370E0A"/>
    <w:rsid w:val="00397620"/>
    <w:rsid w:val="003C7135"/>
    <w:rsid w:val="00403858"/>
    <w:rsid w:val="00412545"/>
    <w:rsid w:val="00420B1C"/>
    <w:rsid w:val="00473834"/>
    <w:rsid w:val="00502D4D"/>
    <w:rsid w:val="005C360B"/>
    <w:rsid w:val="00764FBB"/>
    <w:rsid w:val="007910F0"/>
    <w:rsid w:val="00880790"/>
    <w:rsid w:val="008B34BD"/>
    <w:rsid w:val="008D0F0C"/>
    <w:rsid w:val="00974D7D"/>
    <w:rsid w:val="009A5966"/>
    <w:rsid w:val="00A34C3C"/>
    <w:rsid w:val="00B3449D"/>
    <w:rsid w:val="00BB28B0"/>
    <w:rsid w:val="00CF6206"/>
    <w:rsid w:val="00D15020"/>
    <w:rsid w:val="00D66D7D"/>
    <w:rsid w:val="00D8746B"/>
    <w:rsid w:val="00EA2E3D"/>
    <w:rsid w:val="00EB19D6"/>
    <w:rsid w:val="00F0517A"/>
    <w:rsid w:val="00F479C8"/>
    <w:rsid w:val="00F8663A"/>
    <w:rsid w:val="00FA3DAD"/>
    <w:rsid w:val="00FD46BB"/>
    <w:rsid w:val="00FF0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E7E61"/>
    <w:pPr>
      <w:spacing w:after="0" w:line="240" w:lineRule="auto"/>
    </w:pPr>
    <w:rPr>
      <w:rFonts w:ascii="Century Gothic" w:eastAsia="Calibri" w:hAnsi="Century Gothic" w:cs="Times New Roman"/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FD46BB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36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D46BB"/>
    <w:pPr>
      <w:keepNext/>
      <w:spacing w:before="120" w:after="120"/>
      <w:outlineLvl w:val="1"/>
    </w:pPr>
    <w:rPr>
      <w:rFonts w:eastAsiaTheme="majorEastAsia" w:cstheme="majorBidi"/>
      <w:b/>
      <w:bCs/>
      <w:iCs/>
      <w:sz w:val="32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D46BB"/>
    <w:rPr>
      <w:rFonts w:ascii="Century Gothic" w:eastAsiaTheme="majorEastAsia" w:hAnsi="Century Gothic" w:cstheme="majorBidi"/>
      <w:b/>
      <w:bCs/>
      <w:kern w:val="32"/>
      <w:sz w:val="36"/>
      <w:szCs w:val="32"/>
      <w:lang w:eastAsia="en-US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D46BB"/>
    <w:rPr>
      <w:rFonts w:ascii="Century Gothic" w:eastAsiaTheme="majorEastAsia" w:hAnsi="Century Gothic" w:cstheme="majorBidi"/>
      <w:b/>
      <w:bCs/>
      <w:iCs/>
      <w:sz w:val="32"/>
      <w:szCs w:val="28"/>
      <w:lang w:eastAsia="en-US"/>
    </w:rPr>
  </w:style>
  <w:style w:type="paragraph" w:styleId="Koptekst">
    <w:name w:val="header"/>
    <w:basedOn w:val="Standaard"/>
    <w:link w:val="KoptekstChar"/>
    <w:uiPriority w:val="99"/>
    <w:unhideWhenUsed/>
    <w:rsid w:val="00F0517A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F0517A"/>
    <w:rPr>
      <w:rFonts w:ascii="Century Gothic" w:hAnsi="Century Gothic"/>
      <w:sz w:val="20"/>
      <w:szCs w:val="20"/>
    </w:rPr>
  </w:style>
  <w:style w:type="paragraph" w:styleId="Voettekst">
    <w:name w:val="footer"/>
    <w:basedOn w:val="Standaard"/>
    <w:link w:val="VoettekstChar"/>
    <w:uiPriority w:val="99"/>
    <w:semiHidden/>
    <w:unhideWhenUsed/>
    <w:rsid w:val="00F0517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F0517A"/>
    <w:rPr>
      <w:rFonts w:ascii="Century Gothic" w:hAnsi="Century Gothic"/>
      <w:sz w:val="20"/>
      <w:szCs w:val="20"/>
    </w:rPr>
  </w:style>
  <w:style w:type="table" w:styleId="Tabelraster">
    <w:name w:val="Table Grid"/>
    <w:basedOn w:val="Standaardtabel"/>
    <w:uiPriority w:val="59"/>
    <w:rsid w:val="00F051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1E7E61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2265A0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265A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ogeti\TAKT1E%20Java\TAKT1E%201.10%20OpgaveTAKT1E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TAKT1E 1.10 OpgaveTAKT1E.dotx</Template>
  <TotalTime>4</TotalTime>
  <Pages>3</Pages>
  <Words>165</Words>
  <Characters>911</Characters>
  <Application>Microsoft Office Word</Application>
  <DocSecurity>0</DocSecurity>
  <Lines>7</Lines>
  <Paragraphs>2</Paragraphs>
  <ScaleCrop>false</ScaleCrop>
  <Company>Sogeti Nederland B.V.</Company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Kisman, Anton</dc:creator>
  <cp:lastModifiedBy>kismanan</cp:lastModifiedBy>
  <cp:revision>6</cp:revision>
  <dcterms:created xsi:type="dcterms:W3CDTF">2016-03-30T05:38:00Z</dcterms:created>
  <dcterms:modified xsi:type="dcterms:W3CDTF">2016-05-26T17:36:00Z</dcterms:modified>
</cp:coreProperties>
</file>